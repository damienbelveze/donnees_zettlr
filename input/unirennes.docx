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A5" w:rsidRDefault="00532FA5" w:rsidP="00532FA5">
      <w:pPr>
        <w:pStyle w:val="Titre"/>
      </w:pPr>
      <w:r w:rsidRPr="00532FA5">
        <w:t>Titre</w:t>
      </w:r>
    </w:p>
    <w:p w:rsidR="00532FA5" w:rsidRDefault="00532FA5" w:rsidP="00532FA5"/>
    <w:p w:rsidR="00532FA5" w:rsidRDefault="00532FA5" w:rsidP="00532FA5">
      <w:pPr>
        <w:pStyle w:val="Titre1"/>
      </w:pPr>
      <w:r>
        <w:t xml:space="preserve">Titre 1 </w:t>
      </w:r>
    </w:p>
    <w:p w:rsidR="00532FA5" w:rsidRDefault="00532FA5" w:rsidP="00532FA5"/>
    <w:p w:rsidR="00532FA5" w:rsidRDefault="00532FA5" w:rsidP="00532FA5">
      <w:pPr>
        <w:pStyle w:val="Titre2"/>
      </w:pPr>
      <w:r>
        <w:t>Titre 2</w:t>
      </w:r>
    </w:p>
    <w:p w:rsidR="00AC4D21" w:rsidRDefault="00AC4D21" w:rsidP="00AC4D21"/>
    <w:p w:rsidR="00AC4D21" w:rsidRDefault="00AC4D21" w:rsidP="00AC4D21"/>
    <w:p w:rsidR="00AC4D21" w:rsidRDefault="00AC4D21" w:rsidP="00AC4D21"/>
    <w:p w:rsidR="00AC4D21" w:rsidRDefault="00AC4D21" w:rsidP="00AC4D21">
      <w:r>
        <w:t>Ce texte est formaté en paragraphe et doit être justifié</w:t>
      </w:r>
    </w:p>
    <w:p w:rsidR="00AC4D21" w:rsidRDefault="00AC4D21" w:rsidP="00AC4D21">
      <w:pPr>
        <w:pStyle w:val="listepuces"/>
        <w:numPr>
          <w:ilvl w:val="0"/>
          <w:numId w:val="0"/>
        </w:numPr>
        <w:ind w:left="720"/>
      </w:pPr>
    </w:p>
    <w:p w:rsidR="00AC4D21" w:rsidRDefault="00AC4D21" w:rsidP="00AC4D21">
      <w:pPr>
        <w:pStyle w:val="listepuces"/>
      </w:pPr>
      <w:r>
        <w:t>Elément 1</w:t>
      </w:r>
    </w:p>
    <w:p w:rsidR="00AC4D21" w:rsidRDefault="00AC4D21" w:rsidP="00AC4D21">
      <w:pPr>
        <w:pStyle w:val="listepuces"/>
      </w:pPr>
      <w:r>
        <w:t>Elément 2</w:t>
      </w:r>
    </w:p>
    <w:p w:rsidR="00AC4D21" w:rsidRDefault="00AC4D21" w:rsidP="00AC4D21">
      <w:pPr>
        <w:pStyle w:val="listepuces"/>
      </w:pPr>
      <w:r>
        <w:t>Elément 3</w:t>
      </w:r>
      <w:bookmarkStart w:id="0" w:name="_GoBack"/>
      <w:bookmarkEnd w:id="0"/>
    </w:p>
    <w:p w:rsidR="00AC4D21" w:rsidRDefault="00AC4D21" w:rsidP="00AC4D21"/>
    <w:p w:rsidR="00AC4D21" w:rsidRPr="00AC4D21" w:rsidRDefault="00AC4D21" w:rsidP="00AC4D21"/>
    <w:sectPr w:rsidR="00AC4D21" w:rsidRPr="00AC4D21" w:rsidSect="007F5521">
      <w:headerReference w:type="default" r:id="rId8"/>
      <w:footerReference w:type="default" r:id="rId9"/>
      <w:pgSz w:w="11906" w:h="16838"/>
      <w:pgMar w:top="3232" w:right="1417" w:bottom="1417" w:left="1417" w:header="1985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119" w:rsidRDefault="000E2119" w:rsidP="002037F4">
      <w:r>
        <w:separator/>
      </w:r>
    </w:p>
  </w:endnote>
  <w:endnote w:type="continuationSeparator" w:id="0">
    <w:p w:rsidR="000E2119" w:rsidRDefault="000E2119" w:rsidP="0020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E0" w:rsidRPr="007F5521" w:rsidRDefault="002174E0" w:rsidP="001C3B26">
    <w:pPr>
      <w:pStyle w:val="Pieddepage"/>
      <w:ind w:left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119" w:rsidRDefault="000E2119" w:rsidP="002037F4">
      <w:r>
        <w:separator/>
      </w:r>
    </w:p>
  </w:footnote>
  <w:footnote w:type="continuationSeparator" w:id="0">
    <w:p w:rsidR="000E2119" w:rsidRDefault="000E2119" w:rsidP="0020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887" w:rsidRPr="00532FA5" w:rsidRDefault="00F71AC8" w:rsidP="00532FA5">
    <w:pPr>
      <w:pStyle w:val="nomdelapersonne"/>
      <w:spacing w:after="113"/>
      <w:ind w:right="6804"/>
      <w:rPr>
        <w:rFonts w:ascii="Arial" w:hAnsi="Arial" w:cs="Arial"/>
        <w:sz w:val="28"/>
        <w:szCs w:val="28"/>
      </w:rPr>
    </w:pPr>
    <w:r>
      <w:rPr>
        <w:noProof/>
      </w:rPr>
      <w:drawing>
        <wp:anchor distT="0" distB="252095" distL="114300" distR="114300" simplePos="0" relativeHeight="251657728" behindDoc="0" locked="0" layoutInCell="1" allowOverlap="1">
          <wp:simplePos x="0" y="0"/>
          <wp:positionH relativeFrom="margin">
            <wp:posOffset>-928370</wp:posOffset>
          </wp:positionH>
          <wp:positionV relativeFrom="margin">
            <wp:posOffset>-2381250</wp:posOffset>
          </wp:positionV>
          <wp:extent cx="7567295" cy="1119505"/>
          <wp:effectExtent l="0" t="0" r="0" b="0"/>
          <wp:wrapSquare wrapText="bothSides"/>
          <wp:docPr id="1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111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037F4" w:rsidRPr="00A87887" w:rsidRDefault="002037F4" w:rsidP="00A878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5C8D"/>
    <w:multiLevelType w:val="hybridMultilevel"/>
    <w:tmpl w:val="2E18A260"/>
    <w:lvl w:ilvl="0" w:tplc="EBC0D41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C8"/>
    <w:rsid w:val="000E2119"/>
    <w:rsid w:val="001C3B26"/>
    <w:rsid w:val="001C6A30"/>
    <w:rsid w:val="002037F4"/>
    <w:rsid w:val="002174E0"/>
    <w:rsid w:val="002E05DC"/>
    <w:rsid w:val="00362BA2"/>
    <w:rsid w:val="003F0238"/>
    <w:rsid w:val="00433E5A"/>
    <w:rsid w:val="004C75A3"/>
    <w:rsid w:val="00532A01"/>
    <w:rsid w:val="00532FA5"/>
    <w:rsid w:val="00720E84"/>
    <w:rsid w:val="007F5521"/>
    <w:rsid w:val="008E3C02"/>
    <w:rsid w:val="009F6DB3"/>
    <w:rsid w:val="00A87887"/>
    <w:rsid w:val="00AC4D21"/>
    <w:rsid w:val="00B32B32"/>
    <w:rsid w:val="00EF2C41"/>
    <w:rsid w:val="00F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1A6DD72"/>
  <w15:chartTrackingRefBased/>
  <w15:docId w15:val="{7AE010D5-78D5-4C83-B844-F70B7BF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itre1">
    <w:name w:val="heading 1"/>
    <w:aliases w:val="Titre 1 Pandoc"/>
    <w:basedOn w:val="Normal"/>
    <w:next w:val="Normal"/>
    <w:link w:val="Titre1Car"/>
    <w:uiPriority w:val="9"/>
    <w:qFormat/>
    <w:rsid w:val="00EF2C41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7852"/>
      <w:sz w:val="44"/>
      <w:szCs w:val="32"/>
    </w:rPr>
  </w:style>
  <w:style w:type="paragraph" w:styleId="Titre2">
    <w:name w:val="heading 2"/>
    <w:aliases w:val="Titre 2 Pandoc"/>
    <w:basedOn w:val="Normal"/>
    <w:next w:val="Normal"/>
    <w:link w:val="Titre2Car"/>
    <w:uiPriority w:val="9"/>
    <w:unhideWhenUsed/>
    <w:qFormat/>
    <w:rsid w:val="001C3B2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b/>
      <w:color w:val="6A737B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3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37F4"/>
  </w:style>
  <w:style w:type="paragraph" w:styleId="Pieddepage">
    <w:name w:val="footer"/>
    <w:basedOn w:val="Normal"/>
    <w:link w:val="PieddepageCar"/>
    <w:uiPriority w:val="99"/>
    <w:unhideWhenUsed/>
    <w:rsid w:val="00433E5A"/>
    <w:pPr>
      <w:tabs>
        <w:tab w:val="center" w:pos="4536"/>
        <w:tab w:val="right" w:pos="9072"/>
      </w:tabs>
      <w:ind w:left="-567"/>
    </w:pPr>
    <w:rPr>
      <w:rFonts w:ascii="Arial" w:hAnsi="Arial"/>
      <w:sz w:val="16"/>
    </w:rPr>
  </w:style>
  <w:style w:type="character" w:customStyle="1" w:styleId="PieddepageCar">
    <w:name w:val="Pied de page Car"/>
    <w:link w:val="Pieddepage"/>
    <w:uiPriority w:val="99"/>
    <w:rsid w:val="00433E5A"/>
    <w:rPr>
      <w:rFonts w:ascii="Arial" w:hAnsi="Arial"/>
      <w:sz w:val="16"/>
    </w:rPr>
  </w:style>
  <w:style w:type="paragraph" w:customStyle="1" w:styleId="nomdelapersonne">
    <w:name w:val="nom de la personne"/>
    <w:basedOn w:val="Normal"/>
    <w:uiPriority w:val="99"/>
    <w:rsid w:val="002037F4"/>
    <w:pPr>
      <w:autoSpaceDE w:val="0"/>
      <w:autoSpaceDN w:val="0"/>
      <w:adjustRightInd w:val="0"/>
      <w:spacing w:line="240" w:lineRule="atLeast"/>
      <w:textAlignment w:val="center"/>
    </w:pPr>
    <w:rPr>
      <w:rFonts w:ascii="OpenSans-Bold" w:hAnsi="OpenSans-Bold" w:cs="OpenSans-Bold"/>
      <w:b/>
      <w:bCs/>
      <w:color w:val="000000"/>
      <w:sz w:val="14"/>
      <w:szCs w:val="14"/>
    </w:rPr>
  </w:style>
  <w:style w:type="paragraph" w:customStyle="1" w:styleId="Paragraphestandard">
    <w:name w:val="[Paragraphe standard]"/>
    <w:basedOn w:val="Normal"/>
    <w:uiPriority w:val="99"/>
    <w:rsid w:val="00433E5A"/>
    <w:pPr>
      <w:autoSpaceDE w:val="0"/>
      <w:autoSpaceDN w:val="0"/>
      <w:adjustRightInd w:val="0"/>
      <w:spacing w:line="288" w:lineRule="auto"/>
      <w:ind w:left="340"/>
      <w:textAlignment w:val="center"/>
    </w:pPr>
    <w:rPr>
      <w:rFonts w:ascii="Arial" w:hAnsi="Arial"/>
      <w:color w:val="000000"/>
      <w:sz w:val="16"/>
      <w:szCs w:val="16"/>
    </w:rPr>
  </w:style>
  <w:style w:type="paragraph" w:customStyle="1" w:styleId="Coordonnes">
    <w:name w:val="Coordonnes"/>
    <w:basedOn w:val="nomdelapersonne"/>
    <w:qFormat/>
    <w:rsid w:val="00433E5A"/>
    <w:pPr>
      <w:spacing w:after="57" w:line="240" w:lineRule="auto"/>
      <w:ind w:left="459"/>
    </w:pPr>
    <w:rPr>
      <w:rFonts w:ascii="Arial" w:hAnsi="Arial" w:cs="Arial"/>
      <w:b w:val="0"/>
      <w:bCs w:val="0"/>
      <w:noProof/>
    </w:rPr>
  </w:style>
  <w:style w:type="paragraph" w:customStyle="1" w:styleId="ARennes">
    <w:name w:val="A Rennes"/>
    <w:basedOn w:val="Paragraphestandard"/>
    <w:qFormat/>
    <w:rsid w:val="00433E5A"/>
    <w:pPr>
      <w:ind w:left="4933"/>
    </w:pPr>
    <w:rPr>
      <w:sz w:val="18"/>
      <w:szCs w:val="18"/>
    </w:rPr>
  </w:style>
  <w:style w:type="paragraph" w:customStyle="1" w:styleId="Destinataire">
    <w:name w:val="Destinataire"/>
    <w:basedOn w:val="Paragraphestandard"/>
    <w:qFormat/>
    <w:rsid w:val="00A87887"/>
    <w:pPr>
      <w:ind w:left="0"/>
    </w:pPr>
  </w:style>
  <w:style w:type="paragraph" w:styleId="Titre">
    <w:name w:val="Title"/>
    <w:aliases w:val="Titre Pandoc"/>
    <w:basedOn w:val="Normal"/>
    <w:next w:val="Normal"/>
    <w:link w:val="TitreCar"/>
    <w:uiPriority w:val="10"/>
    <w:qFormat/>
    <w:rsid w:val="00532FA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aliases w:val="Titre Pandoc Car"/>
    <w:basedOn w:val="Policepardfaut"/>
    <w:link w:val="Titre"/>
    <w:uiPriority w:val="10"/>
    <w:rsid w:val="00532FA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en-US"/>
    </w:rPr>
  </w:style>
  <w:style w:type="character" w:customStyle="1" w:styleId="Titre1Car">
    <w:name w:val="Titre 1 Car"/>
    <w:aliases w:val="Titre 1 Pandoc Car"/>
    <w:basedOn w:val="Policepardfaut"/>
    <w:link w:val="Titre1"/>
    <w:uiPriority w:val="9"/>
    <w:rsid w:val="00EF2C41"/>
    <w:rPr>
      <w:rFonts w:asciiTheme="majorHAnsi" w:eastAsiaTheme="majorEastAsia" w:hAnsiTheme="majorHAnsi" w:cstheme="majorBidi"/>
      <w:b/>
      <w:color w:val="007852"/>
      <w:sz w:val="44"/>
      <w:szCs w:val="32"/>
      <w:lang w:eastAsia="en-US"/>
    </w:rPr>
  </w:style>
  <w:style w:type="character" w:customStyle="1" w:styleId="Titre2Car">
    <w:name w:val="Titre 2 Car"/>
    <w:aliases w:val="Titre 2 Pandoc Car"/>
    <w:basedOn w:val="Policepardfaut"/>
    <w:link w:val="Titre2"/>
    <w:uiPriority w:val="9"/>
    <w:rsid w:val="001C3B26"/>
    <w:rPr>
      <w:rFonts w:asciiTheme="majorHAnsi" w:eastAsiaTheme="majorEastAsia" w:hAnsiTheme="majorHAnsi" w:cstheme="majorBidi"/>
      <w:b/>
      <w:color w:val="6A737B"/>
      <w:sz w:val="32"/>
      <w:szCs w:val="26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AC4D21"/>
    <w:pPr>
      <w:ind w:left="720"/>
      <w:contextualSpacing/>
    </w:pPr>
  </w:style>
  <w:style w:type="paragraph" w:customStyle="1" w:styleId="listepuces">
    <w:name w:val="liste à puces"/>
    <w:basedOn w:val="Paragraphedeliste"/>
    <w:link w:val="listepucesCar"/>
    <w:qFormat/>
    <w:rsid w:val="00AC4D21"/>
    <w:pPr>
      <w:numPr>
        <w:numId w:val="1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C4D21"/>
    <w:rPr>
      <w:sz w:val="24"/>
      <w:szCs w:val="24"/>
      <w:lang w:eastAsia="en-US"/>
    </w:rPr>
  </w:style>
  <w:style w:type="character" w:customStyle="1" w:styleId="listepucesCar">
    <w:name w:val="liste à puces Car"/>
    <w:basedOn w:val="ParagraphedelisteCar"/>
    <w:link w:val="listepuces"/>
    <w:rsid w:val="00AC4D2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belveze\Desktop\courrier_unirenn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027B-3ED1-4834-AD9F-64F80AA2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courrier_unirennes.dot</Template>
  <TotalTime>10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Belveze</dc:creator>
  <cp:keywords/>
  <dc:description/>
  <cp:lastModifiedBy>Damien Belveze</cp:lastModifiedBy>
  <cp:revision>4</cp:revision>
  <dcterms:created xsi:type="dcterms:W3CDTF">2023-06-21T12:11:00Z</dcterms:created>
  <dcterms:modified xsi:type="dcterms:W3CDTF">2023-09-25T13:50:00Z</dcterms:modified>
</cp:coreProperties>
</file>